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72C74499" w14:textId="77777777" w:rsidTr="000E683F">
        <w:trPr>
          <w:trHeight w:val="4032"/>
        </w:trPr>
        <w:tc>
          <w:tcPr>
            <w:tcW w:w="3600" w:type="dxa"/>
            <w:vAlign w:val="bottom"/>
          </w:tcPr>
          <w:p w14:paraId="5A36079E" w14:textId="02959289" w:rsidR="000629D5" w:rsidRDefault="000629D5" w:rsidP="000E683F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65CF1532" w14:textId="77777777" w:rsidR="000629D5" w:rsidRDefault="000629D5" w:rsidP="000E683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5B709BA8" w14:textId="77777777" w:rsidR="007C487E" w:rsidRPr="007C487E" w:rsidRDefault="007C487E" w:rsidP="000E683F">
            <w:pPr>
              <w:pStyle w:val="Direccin"/>
              <w:rPr>
                <w:b/>
                <w:bCs/>
              </w:rPr>
            </w:pPr>
            <w:r w:rsidRPr="007C487E">
              <w:rPr>
                <w:b/>
                <w:bCs/>
              </w:rPr>
              <w:t>Perfil Profesional</w:t>
            </w:r>
          </w:p>
          <w:p w14:paraId="70C0BFD0" w14:textId="33549CBF" w:rsidR="007C487E" w:rsidRDefault="007C487E" w:rsidP="000E683F">
            <w:pPr>
              <w:pStyle w:val="Direccin"/>
            </w:pPr>
            <w:r>
              <w:t>D</w:t>
            </w:r>
            <w:r w:rsidRPr="007C487E">
              <w:t xml:space="preserve">esarrollador con experiencia en Python y Django, </w:t>
            </w:r>
            <w:r>
              <w:t xml:space="preserve">apasionado por la ciberseguridad, </w:t>
            </w:r>
            <w:r w:rsidRPr="007C487E">
              <w:t xml:space="preserve">redes, </w:t>
            </w:r>
            <w:r>
              <w:t xml:space="preserve">así como </w:t>
            </w:r>
            <w:r w:rsidRPr="007C487E">
              <w:t xml:space="preserve">configuración e instalación de equipos informáticos. </w:t>
            </w:r>
            <w:r>
              <w:t>Acostumbrado a trabajar con Linux/</w:t>
            </w:r>
            <w:proofErr w:type="spellStart"/>
            <w:r>
              <w:t>Bash</w:t>
            </w:r>
            <w:proofErr w:type="spellEnd"/>
            <w:r w:rsidR="001E59E4">
              <w:t>.</w:t>
            </w:r>
          </w:p>
          <w:p w14:paraId="0A106E27" w14:textId="2195ACAE" w:rsidR="007C487E" w:rsidRPr="007C487E" w:rsidRDefault="007C487E" w:rsidP="000E683F">
            <w:pPr>
              <w:pStyle w:val="Direccin"/>
            </w:pPr>
            <w:r w:rsidRPr="007C487E">
              <w:t>Me destaco por mi capacidad para trabajar en equipo, mi atención al detalle y mi compromiso con la calidad en cada proyecto.</w:t>
            </w:r>
          </w:p>
          <w:p w14:paraId="4D95669B" w14:textId="77777777" w:rsidR="007C487E" w:rsidRDefault="007C487E" w:rsidP="000E683F">
            <w:pPr>
              <w:pStyle w:val="Direccin"/>
              <w:rPr>
                <w:b/>
                <w:bCs/>
              </w:rPr>
            </w:pPr>
          </w:p>
          <w:p w14:paraId="335E73C8" w14:textId="1A26624A" w:rsidR="007C487E" w:rsidRPr="007C487E" w:rsidRDefault="007C487E" w:rsidP="000E683F">
            <w:pPr>
              <w:pStyle w:val="Direccin"/>
              <w:rPr>
                <w:b/>
                <w:bCs/>
              </w:rPr>
            </w:pPr>
            <w:r w:rsidRPr="007C487E">
              <w:rPr>
                <w:b/>
                <w:bCs/>
              </w:rPr>
              <w:t>Experiencia Laboral</w:t>
            </w:r>
          </w:p>
          <w:p w14:paraId="498CA08A" w14:textId="7A4185E4" w:rsidR="007C487E" w:rsidRPr="007C487E" w:rsidRDefault="007C487E" w:rsidP="000E683F">
            <w:pPr>
              <w:pStyle w:val="Direccin"/>
              <w:rPr>
                <w:b/>
                <w:bCs/>
              </w:rPr>
            </w:pPr>
            <w:r w:rsidRPr="007C487E">
              <w:rPr>
                <w:b/>
                <w:bCs/>
              </w:rPr>
              <w:t xml:space="preserve">Desarrollador Web | </w:t>
            </w:r>
            <w:proofErr w:type="spellStart"/>
            <w:r w:rsidR="001E59E4">
              <w:rPr>
                <w:b/>
                <w:bCs/>
              </w:rPr>
              <w:t>Plexus</w:t>
            </w:r>
            <w:proofErr w:type="spellEnd"/>
            <w:r w:rsidRPr="007C487E">
              <w:rPr>
                <w:b/>
                <w:bCs/>
              </w:rPr>
              <w:t>| [</w:t>
            </w:r>
            <w:r w:rsidR="001E59E4">
              <w:rPr>
                <w:b/>
                <w:bCs/>
              </w:rPr>
              <w:t>12-septiembre 2023</w:t>
            </w:r>
            <w:r w:rsidRPr="007C487E">
              <w:rPr>
                <w:b/>
                <w:bCs/>
              </w:rPr>
              <w:t>] - [</w:t>
            </w:r>
            <w:r w:rsidR="001E59E4">
              <w:rPr>
                <w:b/>
                <w:bCs/>
              </w:rPr>
              <w:t>Hasta la actualidad</w:t>
            </w:r>
            <w:r w:rsidRPr="007C487E">
              <w:rPr>
                <w:b/>
                <w:bCs/>
              </w:rPr>
              <w:t>]</w:t>
            </w:r>
          </w:p>
          <w:p w14:paraId="32F7A2A7" w14:textId="77777777" w:rsidR="007C487E" w:rsidRPr="007C487E" w:rsidRDefault="007C487E" w:rsidP="000E683F">
            <w:pPr>
              <w:pStyle w:val="Direccin"/>
              <w:numPr>
                <w:ilvl w:val="0"/>
                <w:numId w:val="2"/>
              </w:numPr>
            </w:pPr>
            <w:r w:rsidRPr="007C487E">
              <w:t xml:space="preserve">Desarrollé y mantuve aplicaciones web utilizando Python y el </w:t>
            </w:r>
            <w:proofErr w:type="spellStart"/>
            <w:r w:rsidRPr="007C487E">
              <w:t>framework</w:t>
            </w:r>
            <w:proofErr w:type="spellEnd"/>
            <w:r w:rsidRPr="007C487E">
              <w:t xml:space="preserve"> Django.</w:t>
            </w:r>
          </w:p>
          <w:p w14:paraId="6127B64F" w14:textId="77777777" w:rsidR="007C487E" w:rsidRPr="007C487E" w:rsidRDefault="007C487E" w:rsidP="000E683F">
            <w:pPr>
              <w:pStyle w:val="Direccin"/>
              <w:numPr>
                <w:ilvl w:val="0"/>
                <w:numId w:val="2"/>
              </w:numPr>
            </w:pPr>
            <w:r w:rsidRPr="007C487E">
              <w:t>Colaboré en la creación de interfaces atractivas y funcionales con HTML y CSS.</w:t>
            </w:r>
          </w:p>
          <w:p w14:paraId="4B89E624" w14:textId="77777777" w:rsidR="007C487E" w:rsidRDefault="007C487E" w:rsidP="000E683F">
            <w:pPr>
              <w:pStyle w:val="Direccin"/>
              <w:numPr>
                <w:ilvl w:val="0"/>
                <w:numId w:val="2"/>
              </w:numPr>
            </w:pPr>
            <w:r w:rsidRPr="007C487E">
              <w:t>Participé en la implementación y optimización de funciones clave del sistema.</w:t>
            </w:r>
          </w:p>
          <w:p w14:paraId="0FB15936" w14:textId="138F8848" w:rsidR="001E59E4" w:rsidRPr="007C487E" w:rsidRDefault="001E59E4" w:rsidP="000E683F">
            <w:pPr>
              <w:pStyle w:val="Direccin"/>
              <w:numPr>
                <w:ilvl w:val="0"/>
                <w:numId w:val="2"/>
              </w:numPr>
            </w:pPr>
            <w:r w:rsidRPr="001E59E4">
              <w:t xml:space="preserve">Colaboré estrechamente con el equipo para integrar eficientemente </w:t>
            </w:r>
            <w:proofErr w:type="spellStart"/>
            <w:r w:rsidRPr="001E59E4">
              <w:t>Smarty</w:t>
            </w:r>
            <w:proofErr w:type="spellEnd"/>
            <w:r w:rsidRPr="001E59E4">
              <w:t xml:space="preserve"> en el desarrollo web, asegurando coherencia y eficiencia en la presentación de datos.</w:t>
            </w:r>
          </w:p>
          <w:p w14:paraId="241CADD5" w14:textId="77777777" w:rsidR="007C487E" w:rsidRDefault="007C487E" w:rsidP="000E683F">
            <w:pPr>
              <w:pStyle w:val="Direccin"/>
              <w:rPr>
                <w:b/>
                <w:bCs/>
              </w:rPr>
            </w:pPr>
          </w:p>
          <w:p w14:paraId="044ECD12" w14:textId="0DA43AC9" w:rsidR="007C487E" w:rsidRPr="007C487E" w:rsidRDefault="007C487E" w:rsidP="000E683F">
            <w:pPr>
              <w:pStyle w:val="Direccin"/>
              <w:rPr>
                <w:b/>
                <w:bCs/>
              </w:rPr>
            </w:pPr>
            <w:r w:rsidRPr="007C487E">
              <w:rPr>
                <w:b/>
                <w:bCs/>
              </w:rPr>
              <w:t>Técnico de Soporte de Redes | [</w:t>
            </w:r>
            <w:r w:rsidR="001E59E4">
              <w:rPr>
                <w:b/>
                <w:bCs/>
              </w:rPr>
              <w:t>CETI</w:t>
            </w:r>
            <w:r w:rsidRPr="007C487E">
              <w:rPr>
                <w:b/>
                <w:bCs/>
              </w:rPr>
              <w:t>] | [</w:t>
            </w:r>
            <w:r w:rsidR="001E59E4">
              <w:rPr>
                <w:b/>
                <w:bCs/>
              </w:rPr>
              <w:t>2020</w:t>
            </w:r>
            <w:r w:rsidRPr="007C487E">
              <w:rPr>
                <w:b/>
                <w:bCs/>
              </w:rPr>
              <w:t>] - [</w:t>
            </w:r>
            <w:r w:rsidR="001E59E4">
              <w:rPr>
                <w:b/>
                <w:bCs/>
              </w:rPr>
              <w:t>2022</w:t>
            </w:r>
            <w:r w:rsidRPr="007C487E">
              <w:rPr>
                <w:b/>
                <w:bCs/>
              </w:rPr>
              <w:t>]</w:t>
            </w:r>
          </w:p>
          <w:p w14:paraId="5E1DE4C8" w14:textId="77777777" w:rsidR="007C487E" w:rsidRPr="007C487E" w:rsidRDefault="007C487E" w:rsidP="000E683F">
            <w:pPr>
              <w:pStyle w:val="Direccin"/>
              <w:numPr>
                <w:ilvl w:val="0"/>
                <w:numId w:val="3"/>
              </w:numPr>
            </w:pPr>
            <w:r w:rsidRPr="007C487E">
              <w:t>Configuré y mantuve redes locales para garantizar un rendimiento óptimo.</w:t>
            </w:r>
          </w:p>
          <w:p w14:paraId="3BDEC42B" w14:textId="77777777" w:rsidR="007C487E" w:rsidRPr="007C487E" w:rsidRDefault="007C487E" w:rsidP="000E683F">
            <w:pPr>
              <w:pStyle w:val="Direccin"/>
              <w:numPr>
                <w:ilvl w:val="0"/>
                <w:numId w:val="3"/>
              </w:numPr>
            </w:pPr>
            <w:r w:rsidRPr="007C487E">
              <w:t>Realicé la instalación y configuración de equipos informáticos.</w:t>
            </w:r>
          </w:p>
          <w:p w14:paraId="6C187498" w14:textId="77777777" w:rsidR="007C487E" w:rsidRPr="007C487E" w:rsidRDefault="007C487E" w:rsidP="000E683F">
            <w:pPr>
              <w:pStyle w:val="Direccin"/>
              <w:numPr>
                <w:ilvl w:val="0"/>
                <w:numId w:val="3"/>
              </w:numPr>
            </w:pPr>
            <w:r w:rsidRPr="007C487E">
              <w:t>Proporcioné soporte técnico eficiente y resolví problemas de manera proactiva.</w:t>
            </w:r>
          </w:p>
          <w:p w14:paraId="33085EC0" w14:textId="77777777" w:rsidR="007C487E" w:rsidRDefault="007C487E" w:rsidP="000E683F">
            <w:pPr>
              <w:pStyle w:val="Direccin"/>
              <w:rPr>
                <w:b/>
                <w:bCs/>
              </w:rPr>
            </w:pPr>
          </w:p>
          <w:p w14:paraId="013DD64C" w14:textId="7B45778D" w:rsidR="007C487E" w:rsidRPr="007C487E" w:rsidRDefault="007C487E" w:rsidP="000E683F">
            <w:pPr>
              <w:pStyle w:val="Direccin"/>
              <w:rPr>
                <w:b/>
                <w:bCs/>
              </w:rPr>
            </w:pPr>
            <w:r w:rsidRPr="007C487E">
              <w:rPr>
                <w:b/>
                <w:bCs/>
              </w:rPr>
              <w:t>Educación</w:t>
            </w:r>
          </w:p>
          <w:p w14:paraId="3C52C474" w14:textId="1BA0CAEC" w:rsidR="007C487E" w:rsidRPr="007C487E" w:rsidRDefault="007C487E" w:rsidP="000E683F">
            <w:pPr>
              <w:pStyle w:val="Direccin"/>
              <w:rPr>
                <w:b/>
                <w:bCs/>
              </w:rPr>
            </w:pPr>
            <w:r w:rsidRPr="007C487E">
              <w:rPr>
                <w:b/>
                <w:bCs/>
              </w:rPr>
              <w:t>[</w:t>
            </w:r>
            <w:r w:rsidR="001E59E4">
              <w:rPr>
                <w:b/>
                <w:bCs/>
              </w:rPr>
              <w:t xml:space="preserve">Ingeniero </w:t>
            </w:r>
            <w:r w:rsidR="000E683F">
              <w:rPr>
                <w:b/>
                <w:bCs/>
              </w:rPr>
              <w:t>Informático]</w:t>
            </w:r>
            <w:r w:rsidRPr="007C487E">
              <w:rPr>
                <w:b/>
                <w:bCs/>
              </w:rPr>
              <w:t xml:space="preserve"> | [</w:t>
            </w:r>
            <w:r w:rsidR="001E59E4">
              <w:rPr>
                <w:b/>
                <w:bCs/>
              </w:rPr>
              <w:t>UCI</w:t>
            </w:r>
            <w:r w:rsidRPr="007C487E">
              <w:rPr>
                <w:b/>
                <w:bCs/>
              </w:rPr>
              <w:t>] | [Año de Graduación</w:t>
            </w:r>
            <w:r w:rsidR="001E59E4">
              <w:rPr>
                <w:b/>
                <w:bCs/>
              </w:rPr>
              <w:t>:2020</w:t>
            </w:r>
            <w:r w:rsidRPr="007C487E">
              <w:rPr>
                <w:b/>
                <w:bCs/>
              </w:rPr>
              <w:t>]</w:t>
            </w:r>
          </w:p>
          <w:p w14:paraId="4E475B60" w14:textId="77777777" w:rsidR="007C487E" w:rsidRPr="007C487E" w:rsidRDefault="007C487E" w:rsidP="000E683F">
            <w:pPr>
              <w:pStyle w:val="Direccin"/>
              <w:numPr>
                <w:ilvl w:val="0"/>
                <w:numId w:val="4"/>
              </w:numPr>
            </w:pPr>
            <w:r w:rsidRPr="007C487E">
              <w:t>Detalla tu formación académica relevante.</w:t>
            </w:r>
          </w:p>
          <w:p w14:paraId="048129D0" w14:textId="77777777" w:rsidR="007C487E" w:rsidRDefault="007C487E" w:rsidP="000E683F">
            <w:pPr>
              <w:pStyle w:val="Direccin"/>
              <w:rPr>
                <w:b/>
                <w:bCs/>
              </w:rPr>
            </w:pPr>
          </w:p>
          <w:p w14:paraId="228950E3" w14:textId="6327AF69" w:rsidR="007C487E" w:rsidRPr="007C487E" w:rsidRDefault="007C487E" w:rsidP="000E683F">
            <w:pPr>
              <w:pStyle w:val="Direccin"/>
              <w:rPr>
                <w:b/>
                <w:bCs/>
              </w:rPr>
            </w:pPr>
            <w:r w:rsidRPr="007C487E">
              <w:rPr>
                <w:b/>
                <w:bCs/>
              </w:rPr>
              <w:t>Habilidades Técnicas</w:t>
            </w:r>
          </w:p>
          <w:p w14:paraId="08F0D43C" w14:textId="77777777" w:rsidR="007C487E" w:rsidRPr="007C487E" w:rsidRDefault="007C487E" w:rsidP="000E683F">
            <w:pPr>
              <w:pStyle w:val="Direccin"/>
              <w:numPr>
                <w:ilvl w:val="0"/>
                <w:numId w:val="5"/>
              </w:numPr>
            </w:pPr>
            <w:r w:rsidRPr="007C487E">
              <w:rPr>
                <w:b/>
                <w:bCs/>
              </w:rPr>
              <w:t>Lenguajes de Programación:</w:t>
            </w:r>
            <w:r w:rsidRPr="007C487E">
              <w:t xml:space="preserve"> Python</w:t>
            </w:r>
          </w:p>
          <w:p w14:paraId="1A0AA504" w14:textId="77777777" w:rsidR="007C487E" w:rsidRPr="007C487E" w:rsidRDefault="007C487E" w:rsidP="000E683F">
            <w:pPr>
              <w:pStyle w:val="Direccin"/>
              <w:numPr>
                <w:ilvl w:val="0"/>
                <w:numId w:val="5"/>
              </w:numPr>
            </w:pPr>
            <w:proofErr w:type="spellStart"/>
            <w:r w:rsidRPr="007C487E">
              <w:rPr>
                <w:b/>
                <w:bCs/>
              </w:rPr>
              <w:t>Frameworks</w:t>
            </w:r>
            <w:proofErr w:type="spellEnd"/>
            <w:r w:rsidRPr="007C487E">
              <w:rPr>
                <w:b/>
                <w:bCs/>
              </w:rPr>
              <w:t>:</w:t>
            </w:r>
            <w:r w:rsidRPr="007C487E">
              <w:t xml:space="preserve"> Django</w:t>
            </w:r>
          </w:p>
          <w:p w14:paraId="25694C2B" w14:textId="77777777" w:rsidR="007C487E" w:rsidRPr="007C487E" w:rsidRDefault="007C487E" w:rsidP="000E683F">
            <w:pPr>
              <w:pStyle w:val="Direccin"/>
              <w:numPr>
                <w:ilvl w:val="0"/>
                <w:numId w:val="5"/>
              </w:numPr>
            </w:pPr>
            <w:proofErr w:type="spellStart"/>
            <w:r w:rsidRPr="007C487E">
              <w:rPr>
                <w:b/>
                <w:bCs/>
              </w:rPr>
              <w:t>Frontend</w:t>
            </w:r>
            <w:proofErr w:type="spellEnd"/>
            <w:r w:rsidRPr="007C487E">
              <w:rPr>
                <w:b/>
                <w:bCs/>
              </w:rPr>
              <w:t>:</w:t>
            </w:r>
            <w:r w:rsidRPr="007C487E">
              <w:t xml:space="preserve"> HTML, CSS</w:t>
            </w:r>
          </w:p>
          <w:p w14:paraId="539BCC8F" w14:textId="77777777" w:rsidR="007C487E" w:rsidRPr="007C487E" w:rsidRDefault="007C487E" w:rsidP="000E683F">
            <w:pPr>
              <w:pStyle w:val="Direccin"/>
              <w:numPr>
                <w:ilvl w:val="0"/>
                <w:numId w:val="5"/>
              </w:numPr>
            </w:pPr>
            <w:r w:rsidRPr="007C487E">
              <w:rPr>
                <w:b/>
                <w:bCs/>
              </w:rPr>
              <w:t>Redes:</w:t>
            </w:r>
            <w:r w:rsidRPr="007C487E">
              <w:t xml:space="preserve"> Configuración y mantenimiento</w:t>
            </w:r>
          </w:p>
          <w:p w14:paraId="1B0379F8" w14:textId="77777777" w:rsidR="007C487E" w:rsidRPr="007C487E" w:rsidRDefault="007C487E" w:rsidP="000E683F">
            <w:pPr>
              <w:pStyle w:val="Direccin"/>
              <w:numPr>
                <w:ilvl w:val="0"/>
                <w:numId w:val="5"/>
              </w:numPr>
            </w:pPr>
            <w:r w:rsidRPr="007C487E">
              <w:rPr>
                <w:b/>
                <w:bCs/>
              </w:rPr>
              <w:t>Soporte Técnico:</w:t>
            </w:r>
            <w:r w:rsidRPr="007C487E">
              <w:t xml:space="preserve"> Instalación de equipos informáticos</w:t>
            </w:r>
          </w:p>
          <w:p w14:paraId="778A5387" w14:textId="77777777" w:rsidR="007C487E" w:rsidRDefault="007C487E" w:rsidP="000E683F">
            <w:pPr>
              <w:pStyle w:val="Direccin"/>
              <w:rPr>
                <w:b/>
                <w:bCs/>
              </w:rPr>
            </w:pPr>
          </w:p>
          <w:p w14:paraId="6F6AE7C6" w14:textId="6A2DBBCB" w:rsidR="007C487E" w:rsidRPr="007C487E" w:rsidRDefault="007C487E" w:rsidP="000E683F">
            <w:pPr>
              <w:pStyle w:val="Direccin"/>
              <w:rPr>
                <w:b/>
                <w:bCs/>
              </w:rPr>
            </w:pPr>
            <w:r w:rsidRPr="007C487E">
              <w:rPr>
                <w:b/>
                <w:bCs/>
              </w:rPr>
              <w:t>Proyectos Destacados</w:t>
            </w:r>
          </w:p>
          <w:p w14:paraId="455D5DFA" w14:textId="22F3ECC1" w:rsidR="000E683F" w:rsidRPr="000E683F" w:rsidRDefault="000E683F" w:rsidP="000E683F">
            <w:pPr>
              <w:pStyle w:val="Direccin"/>
              <w:ind w:left="720"/>
            </w:pPr>
            <w:r w:rsidRPr="000E683F">
              <w:t>Proyecto de Tesis: "Desarrollo de una Aplicación Web Segura utilizando Django"</w:t>
            </w:r>
          </w:p>
          <w:p w14:paraId="29EB0AD3" w14:textId="2C9F3269" w:rsidR="000E683F" w:rsidRPr="000E683F" w:rsidRDefault="000E683F" w:rsidP="000E683F">
            <w:pPr>
              <w:pStyle w:val="Direccin"/>
              <w:numPr>
                <w:ilvl w:val="0"/>
                <w:numId w:val="8"/>
              </w:numPr>
            </w:pPr>
            <w:r w:rsidRPr="000E683F">
              <w:t>Desarrollé una aplicación web completa que incluía autenticación segura, interactividad del usuario y presentación visual</w:t>
            </w:r>
            <w:r>
              <w:t>.</w:t>
            </w:r>
          </w:p>
          <w:p w14:paraId="390B13AC" w14:textId="725DB857" w:rsidR="000E683F" w:rsidRPr="000E683F" w:rsidRDefault="000E683F" w:rsidP="000E683F">
            <w:pPr>
              <w:pStyle w:val="Direccin"/>
              <w:numPr>
                <w:ilvl w:val="0"/>
                <w:numId w:val="8"/>
              </w:numPr>
            </w:pPr>
            <w:r w:rsidRPr="000E683F">
              <w:t>Colaboré con un equipo multidisciplinario para integrar con éxito componentes específicos de Django, garantizando una experiencia de usuario fluida y eficiente.</w:t>
            </w:r>
          </w:p>
          <w:p w14:paraId="74D40EE3" w14:textId="77777777" w:rsidR="007C487E" w:rsidRPr="007C487E" w:rsidRDefault="007C487E" w:rsidP="000E683F">
            <w:pPr>
              <w:pStyle w:val="Direccin"/>
              <w:ind w:left="720"/>
            </w:pPr>
          </w:p>
          <w:p w14:paraId="0AEEBAA5" w14:textId="77777777" w:rsidR="007C487E" w:rsidRPr="007C487E" w:rsidRDefault="007C487E" w:rsidP="000E683F">
            <w:pPr>
              <w:pStyle w:val="Direccin"/>
              <w:rPr>
                <w:b/>
                <w:bCs/>
              </w:rPr>
            </w:pPr>
            <w:r w:rsidRPr="007C487E">
              <w:rPr>
                <w:b/>
                <w:bCs/>
              </w:rPr>
              <w:t>Idiomas</w:t>
            </w:r>
          </w:p>
          <w:p w14:paraId="037AF1C9" w14:textId="4ACC4CD4" w:rsidR="007C487E" w:rsidRDefault="007C487E" w:rsidP="000E683F">
            <w:pPr>
              <w:pStyle w:val="Direccin"/>
              <w:numPr>
                <w:ilvl w:val="0"/>
                <w:numId w:val="7"/>
              </w:numPr>
            </w:pPr>
            <w:r>
              <w:t>Inglés B1</w:t>
            </w:r>
          </w:p>
          <w:p w14:paraId="59F950A5" w14:textId="77777777" w:rsidR="007C487E" w:rsidRPr="007C487E" w:rsidRDefault="007C487E" w:rsidP="000E683F">
            <w:pPr>
              <w:pStyle w:val="Direccin"/>
              <w:ind w:left="720"/>
            </w:pPr>
          </w:p>
          <w:p w14:paraId="1E9A5515" w14:textId="77777777" w:rsidR="007C487E" w:rsidRPr="007C487E" w:rsidRDefault="007C487E" w:rsidP="000E683F">
            <w:pPr>
              <w:pStyle w:val="Direccin"/>
              <w:rPr>
                <w:b/>
                <w:bCs/>
              </w:rPr>
            </w:pPr>
            <w:r w:rsidRPr="007C487E">
              <w:rPr>
                <w:b/>
                <w:bCs/>
              </w:rPr>
              <w:t>Referencias</w:t>
            </w:r>
          </w:p>
          <w:p w14:paraId="21BECEC9" w14:textId="77777777" w:rsidR="007C487E" w:rsidRPr="007C487E" w:rsidRDefault="007C487E" w:rsidP="000E683F">
            <w:pPr>
              <w:pStyle w:val="Direccin"/>
            </w:pPr>
            <w:r w:rsidRPr="007C487E">
              <w:t>Disponibles a petición.</w:t>
            </w:r>
          </w:p>
          <w:p w14:paraId="6593D109" w14:textId="4EB56F4B" w:rsidR="000629D5" w:rsidRDefault="000629D5" w:rsidP="000E683F">
            <w:pPr>
              <w:pStyle w:val="Direccin"/>
            </w:pPr>
          </w:p>
        </w:tc>
      </w:tr>
      <w:tr w:rsidR="000629D5" w14:paraId="18228E09" w14:textId="77777777" w:rsidTr="000E683F">
        <w:trPr>
          <w:trHeight w:val="9504"/>
        </w:trPr>
        <w:tc>
          <w:tcPr>
            <w:tcW w:w="3600" w:type="dxa"/>
          </w:tcPr>
          <w:p w14:paraId="3A06307F" w14:textId="5787EBCD" w:rsidR="007C487E" w:rsidRPr="007C487E" w:rsidRDefault="007C487E" w:rsidP="000E683F">
            <w:pPr>
              <w:pStyle w:val="Ttulo"/>
              <w:rPr>
                <w:sz w:val="72"/>
                <w:szCs w:val="72"/>
              </w:rPr>
            </w:pPr>
            <w:r w:rsidRPr="007C487E">
              <w:rPr>
                <w:sz w:val="72"/>
                <w:szCs w:val="72"/>
              </w:rPr>
              <w:t>Gabriel Cabrera Romo</w:t>
            </w:r>
          </w:p>
          <w:p w14:paraId="3FB8DFB0" w14:textId="7901F35F" w:rsidR="000629D5" w:rsidRDefault="007C487E" w:rsidP="000E683F">
            <w:pPr>
              <w:pStyle w:val="Subttulo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>Ingeniero Informático</w:t>
            </w:r>
          </w:p>
          <w:p w14:paraId="326A2EC4" w14:textId="77777777" w:rsidR="000629D5" w:rsidRDefault="000629D5" w:rsidP="000E683F"/>
          <w:sdt>
            <w:sdtPr>
              <w:id w:val="-1954003311"/>
              <w:placeholder>
                <w:docPart w:val="F81229A6529C4ADFBC9B723E897A8941"/>
              </w:placeholder>
              <w:temporary/>
              <w:showingPlcHdr/>
              <w15:appearance w15:val="hidden"/>
            </w:sdtPr>
            <w:sdtEndPr/>
            <w:sdtContent>
              <w:p w14:paraId="2E90E826" w14:textId="77777777" w:rsidR="000629D5" w:rsidRPr="00846D4F" w:rsidRDefault="000629D5" w:rsidP="000E683F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FA38273A36A4444B9F08D3530478BEE1"/>
              </w:placeholder>
              <w:temporary/>
              <w:showingPlcHdr/>
              <w15:appearance w15:val="hidden"/>
            </w:sdtPr>
            <w:sdtEndPr/>
            <w:sdtContent>
              <w:p w14:paraId="0826D692" w14:textId="77777777" w:rsidR="000629D5" w:rsidRDefault="000629D5" w:rsidP="000E683F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p w14:paraId="55024D92" w14:textId="4DDEEF2F" w:rsidR="000629D5" w:rsidRDefault="007C487E" w:rsidP="000E683F">
            <w:pPr>
              <w:pStyle w:val="Informacindecontacto"/>
            </w:pPr>
            <w:r>
              <w:t>+34 637-013-489</w:t>
            </w:r>
          </w:p>
          <w:p w14:paraId="28CF4ACC" w14:textId="0846B2AB" w:rsidR="000629D5" w:rsidRDefault="000629D5" w:rsidP="000E683F">
            <w:pPr>
              <w:pStyle w:val="Informacindecontacto"/>
            </w:pPr>
          </w:p>
          <w:p w14:paraId="3375421D" w14:textId="77777777" w:rsidR="000629D5" w:rsidRDefault="000629D5" w:rsidP="000E683F">
            <w:pPr>
              <w:pStyle w:val="Sinespaciado"/>
            </w:pPr>
          </w:p>
          <w:sdt>
            <w:sdtPr>
              <w:id w:val="-240260293"/>
              <w:placeholder>
                <w:docPart w:val="C5AAC77E0E5845C0A1449E0C8DB84BF5"/>
              </w:placeholder>
              <w:temporary/>
              <w:showingPlcHdr/>
              <w15:appearance w15:val="hidden"/>
            </w:sdtPr>
            <w:sdtEndPr/>
            <w:sdtContent>
              <w:p w14:paraId="34762063" w14:textId="77777777" w:rsidR="000629D5" w:rsidRDefault="000629D5" w:rsidP="000E683F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p w14:paraId="32C5453D" w14:textId="18D148C4" w:rsidR="000629D5" w:rsidRPr="00846D4F" w:rsidRDefault="007C487E" w:rsidP="000E683F">
            <w:pPr>
              <w:pStyle w:val="Informacindecontacto"/>
              <w:rPr>
                <w:rStyle w:val="Hipervnculo"/>
              </w:rPr>
            </w:pPr>
            <w:r w:rsidRPr="007C487E">
              <w:rPr>
                <w:rStyle w:val="Hipervnculo"/>
                <w:sz w:val="18"/>
                <w:szCs w:val="20"/>
              </w:rPr>
              <w:t>gabrielcabreraromo2019@gmail.com</w:t>
            </w:r>
          </w:p>
        </w:tc>
        <w:tc>
          <w:tcPr>
            <w:tcW w:w="720" w:type="dxa"/>
          </w:tcPr>
          <w:p w14:paraId="54FE15BE" w14:textId="77777777" w:rsidR="000629D5" w:rsidRDefault="000629D5" w:rsidP="000E683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3294F909" w14:textId="77777777" w:rsidR="000629D5" w:rsidRPr="004D3011" w:rsidRDefault="000629D5" w:rsidP="000E683F">
            <w:pPr>
              <w:rPr>
                <w:color w:val="FFFFFF" w:themeColor="background1"/>
              </w:rPr>
            </w:pPr>
          </w:p>
        </w:tc>
      </w:tr>
    </w:tbl>
    <w:p w14:paraId="00AFB8DA" w14:textId="77777777" w:rsidR="00753194" w:rsidRPr="00846D4F" w:rsidRDefault="00753194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9547F" w14:textId="77777777" w:rsidR="007C487E" w:rsidRDefault="007C487E" w:rsidP="000C45FF">
      <w:r>
        <w:separator/>
      </w:r>
    </w:p>
  </w:endnote>
  <w:endnote w:type="continuationSeparator" w:id="0">
    <w:p w14:paraId="5D9C6771" w14:textId="77777777" w:rsidR="007C487E" w:rsidRDefault="007C487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DF92" w14:textId="77777777" w:rsidR="007C487E" w:rsidRDefault="007C487E" w:rsidP="000C45FF">
      <w:r>
        <w:separator/>
      </w:r>
    </w:p>
  </w:footnote>
  <w:footnote w:type="continuationSeparator" w:id="0">
    <w:p w14:paraId="0341C9B1" w14:textId="77777777" w:rsidR="007C487E" w:rsidRDefault="007C487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C7F4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393B996F" wp14:editId="3E7A1A28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6255"/>
    <w:multiLevelType w:val="multilevel"/>
    <w:tmpl w:val="419A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853753"/>
    <w:multiLevelType w:val="multilevel"/>
    <w:tmpl w:val="4054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87CD3"/>
    <w:multiLevelType w:val="multilevel"/>
    <w:tmpl w:val="E2CC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95577"/>
    <w:multiLevelType w:val="multilevel"/>
    <w:tmpl w:val="D6C2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5D1892"/>
    <w:multiLevelType w:val="multilevel"/>
    <w:tmpl w:val="9D3A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26578B"/>
    <w:multiLevelType w:val="multilevel"/>
    <w:tmpl w:val="5902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3B3AAC"/>
    <w:multiLevelType w:val="multilevel"/>
    <w:tmpl w:val="430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484970">
    <w:abstractNumId w:val="7"/>
  </w:num>
  <w:num w:numId="2" w16cid:durableId="2102867041">
    <w:abstractNumId w:val="3"/>
  </w:num>
  <w:num w:numId="3" w16cid:durableId="1925020498">
    <w:abstractNumId w:val="1"/>
  </w:num>
  <w:num w:numId="4" w16cid:durableId="34084815">
    <w:abstractNumId w:val="4"/>
  </w:num>
  <w:num w:numId="5" w16cid:durableId="203295443">
    <w:abstractNumId w:val="2"/>
  </w:num>
  <w:num w:numId="6" w16cid:durableId="2111777768">
    <w:abstractNumId w:val="6"/>
  </w:num>
  <w:num w:numId="7" w16cid:durableId="1507019022">
    <w:abstractNumId w:val="0"/>
  </w:num>
  <w:num w:numId="8" w16cid:durableId="702632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7E"/>
    <w:rsid w:val="00036450"/>
    <w:rsid w:val="00061C84"/>
    <w:rsid w:val="000629D5"/>
    <w:rsid w:val="00076632"/>
    <w:rsid w:val="000C45FF"/>
    <w:rsid w:val="000E3FD1"/>
    <w:rsid w:val="000E683F"/>
    <w:rsid w:val="000E69A7"/>
    <w:rsid w:val="000F46E6"/>
    <w:rsid w:val="00176642"/>
    <w:rsid w:val="00180329"/>
    <w:rsid w:val="0019001F"/>
    <w:rsid w:val="001A74A5"/>
    <w:rsid w:val="001B2ABD"/>
    <w:rsid w:val="001D2335"/>
    <w:rsid w:val="001E1759"/>
    <w:rsid w:val="001E59E4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7C487E"/>
    <w:rsid w:val="00802CA0"/>
    <w:rsid w:val="00846D4F"/>
    <w:rsid w:val="00896CBD"/>
    <w:rsid w:val="008C1736"/>
    <w:rsid w:val="00922D5C"/>
    <w:rsid w:val="009E7C63"/>
    <w:rsid w:val="00A10A67"/>
    <w:rsid w:val="00A2118D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ABBB"/>
  <w14:defaultImageDpi w14:val="32767"/>
  <w15:chartTrackingRefBased/>
  <w15:docId w15:val="{B798648A-D760-4988-BD32-29FE18B8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Carta%20de%20presentaci&#243;n%20gris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1229A6529C4ADFBC9B723E897A8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9B1AE-59EB-4A90-8103-F3B0F7F0DB23}"/>
      </w:docPartPr>
      <w:docPartBody>
        <w:p w:rsidR="00000000" w:rsidRDefault="00213EFA">
          <w:pPr>
            <w:pStyle w:val="F81229A6529C4ADFBC9B723E897A8941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FA38273A36A4444B9F08D3530478B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8C83-22D6-4102-A79D-608C1635C714}"/>
      </w:docPartPr>
      <w:docPartBody>
        <w:p w:rsidR="00000000" w:rsidRDefault="00213EFA">
          <w:pPr>
            <w:pStyle w:val="FA38273A36A4444B9F08D3530478BEE1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C5AAC77E0E5845C0A1449E0C8DB8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78DE2-9B6B-4D05-BEC7-7A4E7A7AA02C}"/>
      </w:docPartPr>
      <w:docPartBody>
        <w:p w:rsidR="00000000" w:rsidRDefault="00213EFA">
          <w:pPr>
            <w:pStyle w:val="C5AAC77E0E5845C0A1449E0C8DB84BF5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0589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0"/>
      <w:szCs w:val="26"/>
      <w:lang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204CC409854C7687B8337B78F48BD6">
    <w:name w:val="3E204CC409854C7687B8337B78F48BD6"/>
  </w:style>
  <w:style w:type="paragraph" w:customStyle="1" w:styleId="E220E68DC2B34A01B1BD674D8613B051">
    <w:name w:val="E220E68DC2B34A01B1BD674D8613B051"/>
  </w:style>
  <w:style w:type="paragraph" w:customStyle="1" w:styleId="94065F514D314D9C824AE80E01D56CB3">
    <w:name w:val="94065F514D314D9C824AE80E01D56CB3"/>
  </w:style>
  <w:style w:type="paragraph" w:customStyle="1" w:styleId="4B5EA5AD4CBD4D2BB6A73E039FA81F3E">
    <w:name w:val="4B5EA5AD4CBD4D2BB6A73E039FA81F3E"/>
  </w:style>
  <w:style w:type="paragraph" w:customStyle="1" w:styleId="AC41085A536E488DA1C3CA7F6961DD7B">
    <w:name w:val="AC41085A536E488DA1C3CA7F6961DD7B"/>
  </w:style>
  <w:style w:type="paragraph" w:customStyle="1" w:styleId="F14B53467A1A4FB2A141D4A1547EA7F4">
    <w:name w:val="F14B53467A1A4FB2A141D4A1547EA7F4"/>
  </w:style>
  <w:style w:type="paragraph" w:customStyle="1" w:styleId="FE52EF5193114FC5891B280C90377E8E">
    <w:name w:val="FE52EF5193114FC5891B280C90377E8E"/>
  </w:style>
  <w:style w:type="paragraph" w:customStyle="1" w:styleId="6300CA417FDD47A3A86CF39FDEAC237C">
    <w:name w:val="6300CA417FDD47A3A86CF39FDEAC237C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kern w:val="0"/>
      <w:sz w:val="20"/>
      <w:szCs w:val="20"/>
      <w:lang w:eastAsia="en-US"/>
      <w14:ligatures w14:val="none"/>
    </w:rPr>
  </w:style>
  <w:style w:type="paragraph" w:customStyle="1" w:styleId="72EF01646B744278A39E09A00EE81E9F">
    <w:name w:val="72EF01646B744278A39E09A00EE81E9F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1EC217454F18418E84F4E4546AA04DAD">
    <w:name w:val="1EC217454F18418E84F4E4546AA04DAD"/>
  </w:style>
  <w:style w:type="paragraph" w:customStyle="1" w:styleId="1F11F2EC65A245B5B0B1BEB858B71D86">
    <w:name w:val="1F11F2EC65A245B5B0B1BEB858B71D86"/>
  </w:style>
  <w:style w:type="paragraph" w:customStyle="1" w:styleId="3487C6AAA38E4530B1B7C39FBA2E7F43">
    <w:name w:val="3487C6AAA38E4530B1B7C39FBA2E7F43"/>
  </w:style>
  <w:style w:type="paragraph" w:customStyle="1" w:styleId="A7FE9A49176B4ABB9FD06D96A06393B6">
    <w:name w:val="A7FE9A49176B4ABB9FD06D96A06393B6"/>
  </w:style>
  <w:style w:type="paragraph" w:customStyle="1" w:styleId="FC14D982616347218E95735BEECA7A3E">
    <w:name w:val="FC14D982616347218E95735BEECA7A3E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kern w:val="0"/>
      <w:sz w:val="20"/>
      <w:szCs w:val="26"/>
      <w:lang w:eastAsia="ja-JP"/>
      <w14:ligatures w14:val="none"/>
    </w:rPr>
  </w:style>
  <w:style w:type="paragraph" w:customStyle="1" w:styleId="F81229A6529C4ADFBC9B723E897A8941">
    <w:name w:val="F81229A6529C4ADFBC9B723E897A8941"/>
  </w:style>
  <w:style w:type="paragraph" w:customStyle="1" w:styleId="FA38273A36A4444B9F08D3530478BEE1">
    <w:name w:val="FA38273A36A4444B9F08D3530478BEE1"/>
  </w:style>
  <w:style w:type="paragraph" w:customStyle="1" w:styleId="8639E83F7CCE49CAB83AE158D0304928">
    <w:name w:val="8639E83F7CCE49CAB83AE158D0304928"/>
  </w:style>
  <w:style w:type="paragraph" w:customStyle="1" w:styleId="3DF0EE48D7404469967634A98CF64D1C">
    <w:name w:val="3DF0EE48D7404469967634A98CF64D1C"/>
  </w:style>
  <w:style w:type="paragraph" w:customStyle="1" w:styleId="03874A20EFFD406FB10ECC40270B025C">
    <w:name w:val="03874A20EFFD406FB10ECC40270B025C"/>
  </w:style>
  <w:style w:type="paragraph" w:customStyle="1" w:styleId="C5AAC77E0E5845C0A1449E0C8DB84BF5">
    <w:name w:val="C5AAC77E0E5845C0A1449E0C8DB84BF5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483748441F9D4B30809D8C5267C3A125">
    <w:name w:val="483748441F9D4B30809D8C5267C3A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azul.dotx</Template>
  <TotalTime>0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Cabrera</dc:creator>
  <cp:keywords/>
  <dc:description/>
  <cp:lastModifiedBy>Gabriel Cabrera</cp:lastModifiedBy>
  <cp:revision>2</cp:revision>
  <dcterms:created xsi:type="dcterms:W3CDTF">2024-02-20T22:12:00Z</dcterms:created>
  <dcterms:modified xsi:type="dcterms:W3CDTF">2024-02-20T22:12:00Z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